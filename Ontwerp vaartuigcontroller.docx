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F39" w:rsidRDefault="00E750AA">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F39" w:rsidRDefault="00E750A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2E953F8BDB624D9B90F4294465361EEC"/>
                                    </w:placeholder>
                                    <w:dataBinding w:prefixMappings="xmlns:ns0='http://schemas.openxmlformats.org/package/2006/metadata/core-properties' xmlns:ns1='http://purl.org/dc/elements/1.1/'" w:xpath="/ns0:coreProperties[1]/ns1:title[1]" w:storeItemID="{6C3C8BC8-F283-45AE-878A-BAB7291924A1}"/>
                                    <w:text/>
                                  </w:sdtPr>
                                  <w:sdtEndPr/>
                                  <w:sdtContent>
                                    <w:r w:rsidR="00831EFA">
                                      <w:rPr>
                                        <w:rFonts w:asciiTheme="majorHAnsi" w:eastAsiaTheme="majorEastAsia" w:hAnsiTheme="majorHAnsi" w:cstheme="majorBidi"/>
                                        <w:smallCaps/>
                                        <w:color w:val="244583" w:themeColor="accent2" w:themeShade="80"/>
                                        <w:spacing w:val="20"/>
                                        <w:sz w:val="56"/>
                                        <w:szCs w:val="56"/>
                                      </w:rPr>
                                      <w:t>Ontwerp vaartuigcontroller</w:t>
                                    </w:r>
                                  </w:sdtContent>
                                </w:sdt>
                              </w:p>
                              <w:p w:rsidR="00972F39" w:rsidRDefault="00E750AA">
                                <w:pPr>
                                  <w:rPr>
                                    <w:i/>
                                    <w:iCs/>
                                    <w:color w:val="244583" w:themeColor="accent2" w:themeShade="80"/>
                                    <w:sz w:val="28"/>
                                    <w:szCs w:val="28"/>
                                  </w:rPr>
                                </w:pPr>
                                <w:sdt>
                                  <w:sdtPr>
                                    <w:rPr>
                                      <w:i/>
                                      <w:iCs/>
                                      <w:color w:val="244583" w:themeColor="accent2" w:themeShade="80"/>
                                      <w:sz w:val="28"/>
                                      <w:szCs w:val="28"/>
                                    </w:rPr>
                                    <w:alias w:val="Ondertitel"/>
                                    <w:id w:val="83737009"/>
                                    <w:placeholder>
                                      <w:docPart w:val="CB59F379B071444FB90750832E46C5D9"/>
                                    </w:placeholder>
                                    <w:dataBinding w:prefixMappings="xmlns:ns0='http://schemas.openxmlformats.org/package/2006/metadata/core-properties' xmlns:ns1='http://purl.org/dc/elements/1.1/'" w:xpath="/ns0:coreProperties[1]/ns1:subject[1]" w:storeItemID="{6C3C8BC8-F283-45AE-878A-BAB7291924A1}"/>
                                    <w:text/>
                                  </w:sdtPr>
                                  <w:sdtEndPr/>
                                  <w:sdtContent>
                                    <w:r w:rsidR="00831EFA">
                                      <w:rPr>
                                        <w:i/>
                                        <w:iCs/>
                                        <w:color w:val="244583" w:themeColor="accent2" w:themeShade="80"/>
                                        <w:sz w:val="28"/>
                                        <w:szCs w:val="28"/>
                                      </w:rPr>
                                      <w:t>Project IV Hogeschool van Arnhem en Nijmegen</w:t>
                                    </w:r>
                                  </w:sdtContent>
                                </w:sdt>
                              </w:p>
                              <w:p w:rsidR="00972F39" w:rsidRDefault="00972F39">
                                <w:pPr>
                                  <w:rPr>
                                    <w:i/>
                                    <w:iCs/>
                                    <w:color w:val="244583" w:themeColor="accent2" w:themeShade="80"/>
                                    <w:sz w:val="28"/>
                                    <w:szCs w:val="28"/>
                                  </w:rPr>
                                </w:pPr>
                              </w:p>
                              <w:p w:rsidR="00972F39" w:rsidRDefault="00E750AA">
                                <w:sdt>
                                  <w:sdtPr>
                                    <w:alias w:val="Samenvatting"/>
                                    <w:id w:val="83737011"/>
                                    <w:placeholder>
                                      <w:docPart w:val="52C2098226654C88BD40D6EA069AC6D7"/>
                                    </w:placeholder>
                                    <w:dataBinding w:prefixMappings="xmlns:ns0='http://schemas.microsoft.com/office/2006/coverPageProps'" w:xpath="/ns0:CoverPageProperties[1]/ns0:Abstract[1]" w:storeItemID="{55AF091B-3C7A-41E3-B477-F2FDAA23CFDA}"/>
                                    <w:text/>
                                  </w:sdtPr>
                                  <w:sdtEndPr/>
                                  <w:sdtContent>
                                    <w:r w:rsidR="00831EFA">
                                      <w:t xml:space="preserve">Concept ontwerp voor een vaartuigcontroller in software ( C++ en Qt). De signalen op de CAN-bus worden gesimuleerd. Door het gebruik van Qt is het prototype van de ontworpen interface snel worden geoordeeld en aangast aan de wensen.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hthoek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Gs8oxG1AgAAtQUAAA4A&#10;AAAAAAAAAAAAAAAALgIAAGRycy9lMm9Eb2MueG1sUEsBAi0AFAAGAAgAAAAhAAA6ppHaAAAABQEA&#10;AA8AAAAAAAAAAAAAAAAADwUAAGRycy9kb3ducmV2LnhtbFBLBQYAAAAABAAEAPMAAAAWBgAAAAA=&#10;" o:allowincell="f" filled="f" stroked="f">
                    <v:textbox>
                      <w:txbxContent>
                        <w:p w:rsidR="00972F39" w:rsidRDefault="00E750A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2E953F8BDB624D9B90F4294465361EEC"/>
                              </w:placeholder>
                              <w:dataBinding w:prefixMappings="xmlns:ns0='http://schemas.openxmlformats.org/package/2006/metadata/core-properties' xmlns:ns1='http://purl.org/dc/elements/1.1/'" w:xpath="/ns0:coreProperties[1]/ns1:title[1]" w:storeItemID="{6C3C8BC8-F283-45AE-878A-BAB7291924A1}"/>
                              <w:text/>
                            </w:sdtPr>
                            <w:sdtEndPr/>
                            <w:sdtContent>
                              <w:r w:rsidR="00831EFA">
                                <w:rPr>
                                  <w:rFonts w:asciiTheme="majorHAnsi" w:eastAsiaTheme="majorEastAsia" w:hAnsiTheme="majorHAnsi" w:cstheme="majorBidi"/>
                                  <w:smallCaps/>
                                  <w:color w:val="244583" w:themeColor="accent2" w:themeShade="80"/>
                                  <w:spacing w:val="20"/>
                                  <w:sz w:val="56"/>
                                  <w:szCs w:val="56"/>
                                </w:rPr>
                                <w:t>Ontwerp vaartuigcontroller</w:t>
                              </w:r>
                            </w:sdtContent>
                          </w:sdt>
                        </w:p>
                        <w:p w:rsidR="00972F39" w:rsidRDefault="00E750AA">
                          <w:pPr>
                            <w:rPr>
                              <w:i/>
                              <w:iCs/>
                              <w:color w:val="244583" w:themeColor="accent2" w:themeShade="80"/>
                              <w:sz w:val="28"/>
                              <w:szCs w:val="28"/>
                            </w:rPr>
                          </w:pPr>
                          <w:sdt>
                            <w:sdtPr>
                              <w:rPr>
                                <w:i/>
                                <w:iCs/>
                                <w:color w:val="244583" w:themeColor="accent2" w:themeShade="80"/>
                                <w:sz w:val="28"/>
                                <w:szCs w:val="28"/>
                              </w:rPr>
                              <w:alias w:val="Ondertitel"/>
                              <w:id w:val="83737009"/>
                              <w:placeholder>
                                <w:docPart w:val="CB59F379B071444FB90750832E46C5D9"/>
                              </w:placeholder>
                              <w:dataBinding w:prefixMappings="xmlns:ns0='http://schemas.openxmlformats.org/package/2006/metadata/core-properties' xmlns:ns1='http://purl.org/dc/elements/1.1/'" w:xpath="/ns0:coreProperties[1]/ns1:subject[1]" w:storeItemID="{6C3C8BC8-F283-45AE-878A-BAB7291924A1}"/>
                              <w:text/>
                            </w:sdtPr>
                            <w:sdtEndPr/>
                            <w:sdtContent>
                              <w:r w:rsidR="00831EFA">
                                <w:rPr>
                                  <w:i/>
                                  <w:iCs/>
                                  <w:color w:val="244583" w:themeColor="accent2" w:themeShade="80"/>
                                  <w:sz w:val="28"/>
                                  <w:szCs w:val="28"/>
                                </w:rPr>
                                <w:t>Project IV Hogeschool van Arnhem en Nijmegen</w:t>
                              </w:r>
                            </w:sdtContent>
                          </w:sdt>
                        </w:p>
                        <w:p w:rsidR="00972F39" w:rsidRDefault="00972F39">
                          <w:pPr>
                            <w:rPr>
                              <w:i/>
                              <w:iCs/>
                              <w:color w:val="244583" w:themeColor="accent2" w:themeShade="80"/>
                              <w:sz w:val="28"/>
                              <w:szCs w:val="28"/>
                            </w:rPr>
                          </w:pPr>
                        </w:p>
                        <w:p w:rsidR="00972F39" w:rsidRDefault="00E750AA">
                          <w:sdt>
                            <w:sdtPr>
                              <w:alias w:val="Samenvatting"/>
                              <w:id w:val="83737011"/>
                              <w:placeholder>
                                <w:docPart w:val="52C2098226654C88BD40D6EA069AC6D7"/>
                              </w:placeholder>
                              <w:dataBinding w:prefixMappings="xmlns:ns0='http://schemas.microsoft.com/office/2006/coverPageProps'" w:xpath="/ns0:CoverPageProperties[1]/ns0:Abstract[1]" w:storeItemID="{55AF091B-3C7A-41E3-B477-F2FDAA23CFDA}"/>
                              <w:text/>
                            </w:sdtPr>
                            <w:sdtEndPr/>
                            <w:sdtContent>
                              <w:r w:rsidR="00831EFA">
                                <w:t xml:space="preserve">Concept ontwerp voor een vaartuigcontroller in software ( C++ en Qt). De signalen op de CAN-bus worden gesimuleerd. Door het gebruik van Qt is het prototype van de ontworpen interface snel worden geoordeeld en aangast aan de wensen.   </w:t>
                              </w:r>
                            </w:sdtContent>
                          </w:sdt>
                        </w:p>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2F39" w:rsidRDefault="00E750AA">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831EFA">
                                      <w:rPr>
                                        <w:color w:val="E65B01" w:themeColor="accent1" w:themeShade="BF"/>
                                        <w:sz w:val="24"/>
                                        <w:szCs w:val="24"/>
                                      </w:rPr>
                                      <w:t>Sibe Jan Koster 501412</w:t>
                                    </w:r>
                                  </w:sdtContent>
                                </w:sdt>
                              </w:p>
                              <w:p w:rsidR="00972F39" w:rsidRDefault="00E750AA">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2-12-01T00:00:00Z">
                                      <w:dateFormat w:val="M/d/yyyy"/>
                                      <w:lid w:val="en-US"/>
                                      <w:storeMappedDataAs w:val="dateTime"/>
                                      <w:calendar w:val="gregorian"/>
                                    </w:date>
                                  </w:sdtPr>
                                  <w:sdtEndPr/>
                                  <w:sdtContent>
                                    <w:r w:rsidR="00831EFA">
                                      <w:rPr>
                                        <w:color w:val="E65B01" w:themeColor="accent1" w:themeShade="BF"/>
                                        <w:sz w:val="24"/>
                                        <w:szCs w:val="24"/>
                                        <w:lang w:val="en-US"/>
                                      </w:rPr>
                                      <w:t>12/1/2012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rsidR="00972F39" w:rsidRDefault="00E750AA">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831EFA">
                                <w:rPr>
                                  <w:color w:val="E65B01" w:themeColor="accent1" w:themeShade="BF"/>
                                  <w:sz w:val="24"/>
                                  <w:szCs w:val="24"/>
                                </w:rPr>
                                <w:t>Sibe Jan Koster 501412</w:t>
                              </w:r>
                            </w:sdtContent>
                          </w:sdt>
                        </w:p>
                        <w:p w:rsidR="00972F39" w:rsidRDefault="00E750AA">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2-12-01T00:00:00Z">
                                <w:dateFormat w:val="M/d/yyyy"/>
                                <w:lid w:val="en-US"/>
                                <w:storeMappedDataAs w:val="dateTime"/>
                                <w:calendar w:val="gregorian"/>
                              </w:date>
                            </w:sdtPr>
                            <w:sdtEndPr/>
                            <w:sdtContent>
                              <w:r w:rsidR="00831EFA">
                                <w:rPr>
                                  <w:color w:val="E65B01" w:themeColor="accent1" w:themeShade="BF"/>
                                  <w:sz w:val="24"/>
                                  <w:szCs w:val="24"/>
                                  <w:lang w:val="en-US"/>
                                </w:rPr>
                                <w:t>12/1/2012</w:t>
                              </w:r>
                            </w:sdtContent>
                          </w:sdt>
                        </w:p>
                      </w:txbxContent>
                    </v:textbox>
                    <w10:wrap anchorx="margin" anchory="margin"/>
                  </v:rect>
                </w:pict>
              </mc:Fallback>
            </mc:AlternateContent>
          </w:r>
          <w:r>
            <w:rPr>
              <w:i/>
              <w:iCs/>
              <w:smallCaps/>
              <w:color w:val="575F6D" w:themeColor="text2"/>
              <w:spacing w:val="5"/>
              <w:sz w:val="24"/>
              <w:szCs w:val="24"/>
            </w:rPr>
            <w:br w:type="page"/>
          </w:r>
        </w:sdtContent>
      </w:sdt>
    </w:p>
    <w:p w:rsidR="00972F39" w:rsidRDefault="00E750AA">
      <w:pPr>
        <w:pStyle w:val="Titel"/>
        <w:rPr>
          <w:szCs w:val="52"/>
        </w:rPr>
      </w:pPr>
      <w:sdt>
        <w:sdtPr>
          <w:rPr>
            <w:rFonts w:asciiTheme="minorHAnsi" w:eastAsiaTheme="minorEastAsia" w:hAnsiTheme="minorHAnsi" w:cstheme="minorBidi"/>
            <w:smallCaps w:val="0"/>
            <w:spacing w:val="0"/>
          </w:rPr>
          <w:id w:val="221498486"/>
          <w:placeholder>
            <w:docPart w:val="A17C1248D8444E5B8C9210571F2EF1B5"/>
          </w:placeholder>
          <w:dataBinding w:prefixMappings="xmlns:ns0='http://purl.org/dc/elements/1.1/' xmlns:ns1='http://schemas.openxmlformats.org/package/2006/metadata/core-properties' " w:xpath="/ns1:coreProperties[1]/ns0:title[1]" w:storeItemID="{6C3C8BC8-F283-45AE-878A-BAB7291924A1}"/>
          <w:text/>
        </w:sdtPr>
        <w:sdtEndPr/>
        <w:sdtContent>
          <w:r w:rsidR="00831EFA">
            <w:rPr>
              <w:rFonts w:asciiTheme="minorHAnsi" w:eastAsiaTheme="minorEastAsia" w:hAnsiTheme="minorHAnsi" w:cstheme="minorBidi"/>
              <w:smallCaps w:val="0"/>
              <w:spacing w:val="0"/>
            </w:rPr>
            <w:t>Ontwerp vaartuigcontroller</w:t>
          </w:r>
        </w:sdtContent>
      </w:sdt>
      <w:r>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e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YSHg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t+ZhIeBAAAKg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e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sL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py2w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e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gTFw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7G4Ex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e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v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KTL3hcEAAAq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e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WGEA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jPWGEAQA&#10;ACo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e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WG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HEE1h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e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blHg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c/duU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e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A3GQ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nWLA3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e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DEJHw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5QDE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e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MP2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13MP2HAQAACoLAAAOAAAAAAAAAAAAAAAAAC4CAABkcnMvZTJvRG9jLnhtbFBLAQItABQA&#10;BgAIAAAAIQCQ/EnS3AAAAAkBAAAPAAAAAAAAAAAAAAAAAHYGAABkcnMvZG93bnJldi54bWxQSwUG&#10;AAAAAAQABADzAAAAfwc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e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7h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WUu7h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e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dzHw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pKydz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e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BFg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I&#10;cJ+BFgQAACoLAAAOAAAAAAAAAAAAAAAAAC4CAABkcnMvZTJvRG9jLnhtbFBLAQItABQABgAIAAAA&#10;IQCQ/EnS3AAAAAkBAAAPAAAAAAAAAAAAAAAAAHAGAABkcnMvZG93bnJldi54bWxQSwUGAAAAAAQA&#10;BADzAAAAeQc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e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xMFw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Z2XsTBcEAAAqCwAADgAAAAAAAAAAAAAAAAAuAgAAZHJzL2Uyb0RvYy54bWxQSwECLQAUAAYACAAA&#10;ACEAkPxJ0twAAAAJAQAADwAAAAAAAAAAAAAAAABxBgAAZHJzL2Rvd25yZXYueG1sUEsFBgAAAAAE&#10;AAQA8wAAAHoHA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e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IUEA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8TdIUEAQA&#10;ACo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e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11GA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EFtvXUYBAAAKg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e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W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T/h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jEGQ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6dDjE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e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g0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y8Eg0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e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9TGw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PQc/1M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mGw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Bg8liYbBAAAJAsAAA4AAAAAAAAAAAAAAAAALgIAAGRycy9lMm9Eb2MueG1sUEsBAi0AFAAG&#10;AAgAAAAhAJD8SdLcAAAACQEAAA8AAAAAAAAAAAAAAAAAdQYAAGRycy9kb3ducmV2LnhtbFBLBQYA&#10;AAAABAAEAPMAAAB+Bw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972F39" w:rsidRDefault="00E750AA">
      <w:pPr>
        <w:pStyle w:val="Ondertitel"/>
      </w:pPr>
      <w:sdt>
        <w:sdtPr>
          <w:id w:val="221498499"/>
          <w:placeholder>
            <w:docPart w:val="16EA3866A7E549F59BBEB04997FCE3AA"/>
          </w:placeholder>
          <w:dataBinding w:prefixMappings="xmlns:ns0='http://purl.org/dc/elements/1.1/' xmlns:ns1='http://schemas.openxmlformats.org/package/2006/metadata/core-properties' " w:xpath="/ns1:coreProperties[1]/ns0:subject[1]" w:storeItemID="{6C3C8BC8-F283-45AE-878A-BAB7291924A1}"/>
          <w:text/>
        </w:sdtPr>
        <w:sdtEndPr/>
        <w:sdtContent>
          <w:r w:rsidR="00831EFA">
            <w:t>Project IV Hogeschool van Arnhem en Nijmegen</w:t>
          </w:r>
        </w:sdtContent>
      </w:sdt>
      <w:r>
        <w:t xml:space="preserve"> </w:t>
      </w:r>
    </w:p>
    <w:p w:rsidR="00972F39" w:rsidRDefault="00831EFA" w:rsidP="00831EFA">
      <w:pPr>
        <w:pStyle w:val="Kop1"/>
      </w:pPr>
      <w:r>
        <w:t>Functioneel ontwerp</w:t>
      </w:r>
    </w:p>
    <w:p w:rsidR="00831EFA" w:rsidRDefault="00831EFA" w:rsidP="00831EFA">
      <w:pPr>
        <w:pStyle w:val="Kop2"/>
      </w:pPr>
      <w:r w:rsidRPr="00831EFA">
        <w:t>Doel</w:t>
      </w:r>
    </w:p>
    <w:p w:rsidR="00831EFA" w:rsidRDefault="00F64C1D" w:rsidP="00831EFA">
      <w:r>
        <w:t>Het systeem is b</w:t>
      </w:r>
      <w:r w:rsidR="00831EFA">
        <w:t>estemd voor: Het besturen van een vaartuig op een ingegeven koers of route en het weergeven van alle voor de vaart en de veiligheid relevante gegevens op een display in de buurt van de stuurstand.</w:t>
      </w:r>
    </w:p>
    <w:p w:rsidR="00831EFA" w:rsidRDefault="00831EFA" w:rsidP="00F64C1D">
      <w:pPr>
        <w:pStyle w:val="Kop3"/>
      </w:pPr>
      <w:r>
        <w:t xml:space="preserve">Gebruik </w:t>
      </w:r>
    </w:p>
    <w:p w:rsidR="00F64C1D" w:rsidRDefault="00F64C1D" w:rsidP="00831EFA">
      <w:r>
        <w:t>Vanuit het bedieningspaneel kunnen diverse instellingen worden gedaan voor de verlichting, de bediening van de motor en de navigatie. Voor de navigatie kan de roerstand worden ingegeven, waypoints en eventueel een te varen route. Wanneer wordt gevaren op een route, kan niet tegelijkertijd met de hand worden gestuurd. Alarmen  kunnen met de hand worden ingesteld en verlopen daarna automatisch.</w:t>
      </w:r>
    </w:p>
    <w:p w:rsidR="00F64C1D" w:rsidRDefault="00F64C1D" w:rsidP="00F64C1D">
      <w:pPr>
        <w:pStyle w:val="Kop3"/>
      </w:pPr>
      <w:r>
        <w:t>Afbakening</w:t>
      </w:r>
    </w:p>
    <w:p w:rsidR="00F64C1D" w:rsidRDefault="00F64C1D" w:rsidP="00831EFA">
      <w:r>
        <w:t xml:space="preserve">Het ontwerp betreft alleen de bedieningsmodule, niet de uitvoerig van de randapparatuur en de sensoren. Het CAN-communicatieprotocol heeft niet de fysieke laag. De sensorsignalen worden uit een file gelezen. Loggingsgegevens worden naar een file geschreven. Voor de uitvoer wordt gebruik gemaakt van een computerscherm ( display). </w:t>
      </w:r>
    </w:p>
    <w:p w:rsidR="00F64C1D" w:rsidRDefault="00F64C1D" w:rsidP="00F64C1D">
      <w:pPr>
        <w:pStyle w:val="Kop2"/>
      </w:pPr>
      <w:r>
        <w:t>Specificatie</w:t>
      </w:r>
    </w:p>
    <w:tbl>
      <w:tblPr>
        <w:tblStyle w:val="Tabelraster"/>
        <w:tblW w:w="0" w:type="auto"/>
        <w:tblLook w:val="04A0" w:firstRow="1" w:lastRow="0" w:firstColumn="1" w:lastColumn="0" w:noHBand="0" w:noVBand="1"/>
      </w:tblPr>
      <w:tblGrid>
        <w:gridCol w:w="2926"/>
        <w:gridCol w:w="2927"/>
        <w:gridCol w:w="2927"/>
      </w:tblGrid>
      <w:tr w:rsidR="007674CE" w:rsidRPr="007674CE" w:rsidTr="007674CE">
        <w:tc>
          <w:tcPr>
            <w:tcW w:w="2926" w:type="dxa"/>
          </w:tcPr>
          <w:p w:rsidR="007674CE" w:rsidRPr="007674CE" w:rsidRDefault="007674CE" w:rsidP="00F64C1D">
            <w:pPr>
              <w:rPr>
                <w:i/>
              </w:rPr>
            </w:pPr>
            <w:r w:rsidRPr="007674CE">
              <w:rPr>
                <w:i/>
              </w:rPr>
              <w:t>Variabele</w:t>
            </w:r>
          </w:p>
        </w:tc>
        <w:tc>
          <w:tcPr>
            <w:tcW w:w="2927" w:type="dxa"/>
          </w:tcPr>
          <w:p w:rsidR="007674CE" w:rsidRPr="007674CE" w:rsidRDefault="007674CE" w:rsidP="00F64C1D">
            <w:pPr>
              <w:rPr>
                <w:i/>
              </w:rPr>
            </w:pPr>
            <w:r w:rsidRPr="007674CE">
              <w:rPr>
                <w:i/>
              </w:rPr>
              <w:t>Specificaties</w:t>
            </w:r>
          </w:p>
        </w:tc>
        <w:tc>
          <w:tcPr>
            <w:tcW w:w="2927" w:type="dxa"/>
          </w:tcPr>
          <w:p w:rsidR="007674CE" w:rsidRPr="007674CE" w:rsidRDefault="007674CE" w:rsidP="00F64C1D">
            <w:pPr>
              <w:rPr>
                <w:i/>
              </w:rPr>
            </w:pPr>
            <w:r w:rsidRPr="007674CE">
              <w:rPr>
                <w:i/>
              </w:rPr>
              <w:t>Loggen</w:t>
            </w:r>
          </w:p>
        </w:tc>
      </w:tr>
      <w:tr w:rsidR="007674CE" w:rsidTr="007674CE">
        <w:tc>
          <w:tcPr>
            <w:tcW w:w="2926" w:type="dxa"/>
          </w:tcPr>
          <w:p w:rsidR="007674CE" w:rsidRDefault="001B4BD5" w:rsidP="001B4BD5">
            <w:r>
              <w:t>Weergeven r</w:t>
            </w:r>
            <w:r w:rsidR="007674CE">
              <w:t>oerstand</w:t>
            </w:r>
          </w:p>
        </w:tc>
        <w:tc>
          <w:tcPr>
            <w:tcW w:w="2927" w:type="dxa"/>
          </w:tcPr>
          <w:p w:rsidR="007674CE" w:rsidRDefault="007674CE" w:rsidP="00F64C1D">
            <w:r>
              <w:t>+/- 1 graad, van +90 BB naar -90 SB</w:t>
            </w:r>
          </w:p>
        </w:tc>
        <w:tc>
          <w:tcPr>
            <w:tcW w:w="2927" w:type="dxa"/>
          </w:tcPr>
          <w:p w:rsidR="007674CE" w:rsidRDefault="007674CE" w:rsidP="00F64C1D">
            <w:r>
              <w:t>Nee</w:t>
            </w:r>
          </w:p>
        </w:tc>
      </w:tr>
      <w:tr w:rsidR="003B5CA7" w:rsidTr="007674CE">
        <w:tc>
          <w:tcPr>
            <w:tcW w:w="2926" w:type="dxa"/>
          </w:tcPr>
          <w:p w:rsidR="003B5CA7" w:rsidRDefault="003B5CA7" w:rsidP="001B4BD5">
            <w:r>
              <w:t>Bedienen roer</w:t>
            </w:r>
          </w:p>
        </w:tc>
        <w:tc>
          <w:tcPr>
            <w:tcW w:w="2927" w:type="dxa"/>
          </w:tcPr>
          <w:p w:rsidR="003B5CA7" w:rsidRDefault="003B5CA7" w:rsidP="00F64C1D">
            <w:r>
              <w:t>1 graad, incrementeel of via stuurautomaat</w:t>
            </w:r>
          </w:p>
        </w:tc>
        <w:tc>
          <w:tcPr>
            <w:tcW w:w="2927" w:type="dxa"/>
          </w:tcPr>
          <w:p w:rsidR="003B5CA7" w:rsidRDefault="003B5CA7" w:rsidP="00F64C1D">
            <w:r>
              <w:t>Nee</w:t>
            </w:r>
          </w:p>
        </w:tc>
      </w:tr>
      <w:tr w:rsidR="007674CE" w:rsidTr="007674CE">
        <w:tc>
          <w:tcPr>
            <w:tcW w:w="2926" w:type="dxa"/>
          </w:tcPr>
          <w:p w:rsidR="007674CE" w:rsidRDefault="007674CE" w:rsidP="00F64C1D">
            <w:r>
              <w:t>Gasstand</w:t>
            </w:r>
          </w:p>
        </w:tc>
        <w:tc>
          <w:tcPr>
            <w:tcW w:w="2927" w:type="dxa"/>
          </w:tcPr>
          <w:p w:rsidR="007674CE" w:rsidRDefault="007674CE" w:rsidP="00F64C1D">
            <w:r>
              <w:t>1% van vol gas</w:t>
            </w:r>
          </w:p>
        </w:tc>
        <w:tc>
          <w:tcPr>
            <w:tcW w:w="2927" w:type="dxa"/>
          </w:tcPr>
          <w:p w:rsidR="007674CE" w:rsidRDefault="007674CE" w:rsidP="00F64C1D">
            <w:r>
              <w:t>Nee</w:t>
            </w:r>
          </w:p>
        </w:tc>
      </w:tr>
      <w:tr w:rsidR="007674CE" w:rsidTr="007674CE">
        <w:tc>
          <w:tcPr>
            <w:tcW w:w="2926" w:type="dxa"/>
          </w:tcPr>
          <w:p w:rsidR="007674CE" w:rsidRDefault="007674CE" w:rsidP="00F64C1D">
            <w:r>
              <w:t>Watervoorraad</w:t>
            </w:r>
            <w:r w:rsidR="001B4BD5">
              <w:t xml:space="preserve"> BB en SB</w:t>
            </w:r>
          </w:p>
        </w:tc>
        <w:tc>
          <w:tcPr>
            <w:tcW w:w="2927" w:type="dxa"/>
          </w:tcPr>
          <w:p w:rsidR="007674CE" w:rsidRDefault="001B4BD5" w:rsidP="00F64C1D">
            <w:r>
              <w:t xml:space="preserve">1% Max 300 liter </w:t>
            </w:r>
          </w:p>
        </w:tc>
        <w:tc>
          <w:tcPr>
            <w:tcW w:w="2927" w:type="dxa"/>
          </w:tcPr>
          <w:p w:rsidR="007674CE" w:rsidRDefault="001B4BD5" w:rsidP="00F64C1D">
            <w:r>
              <w:t>Nee</w:t>
            </w:r>
          </w:p>
        </w:tc>
      </w:tr>
      <w:tr w:rsidR="007674CE" w:rsidTr="007674CE">
        <w:tc>
          <w:tcPr>
            <w:tcW w:w="2926" w:type="dxa"/>
          </w:tcPr>
          <w:p w:rsidR="007674CE" w:rsidRDefault="001B4BD5" w:rsidP="00F64C1D">
            <w:r>
              <w:t>Brandstofvoorraad</w:t>
            </w:r>
          </w:p>
        </w:tc>
        <w:tc>
          <w:tcPr>
            <w:tcW w:w="2927" w:type="dxa"/>
          </w:tcPr>
          <w:p w:rsidR="007674CE" w:rsidRDefault="001B4BD5" w:rsidP="00F64C1D">
            <w:r>
              <w:t>1% Max 300 liter</w:t>
            </w:r>
          </w:p>
        </w:tc>
        <w:tc>
          <w:tcPr>
            <w:tcW w:w="2927" w:type="dxa"/>
          </w:tcPr>
          <w:p w:rsidR="007674CE" w:rsidRDefault="001B4BD5" w:rsidP="00F64C1D">
            <w:r>
              <w:t>Nee</w:t>
            </w:r>
          </w:p>
        </w:tc>
      </w:tr>
      <w:tr w:rsidR="007674CE" w:rsidTr="007674CE">
        <w:tc>
          <w:tcPr>
            <w:tcW w:w="2926" w:type="dxa"/>
          </w:tcPr>
          <w:p w:rsidR="007674CE" w:rsidRDefault="001B4BD5" w:rsidP="00F64C1D">
            <w:r>
              <w:t>Temperatuur koelwater</w:t>
            </w:r>
          </w:p>
        </w:tc>
        <w:tc>
          <w:tcPr>
            <w:tcW w:w="2927" w:type="dxa"/>
          </w:tcPr>
          <w:p w:rsidR="007674CE" w:rsidRDefault="001B4BD5" w:rsidP="00F64C1D">
            <w:r>
              <w:t xml:space="preserve">1 graad </w:t>
            </w:r>
          </w:p>
        </w:tc>
        <w:tc>
          <w:tcPr>
            <w:tcW w:w="2927" w:type="dxa"/>
          </w:tcPr>
          <w:p w:rsidR="007674CE" w:rsidRDefault="001B4BD5" w:rsidP="00F64C1D">
            <w:r>
              <w:t>Nee</w:t>
            </w:r>
          </w:p>
        </w:tc>
      </w:tr>
      <w:tr w:rsidR="007674CE" w:rsidTr="007674CE">
        <w:tc>
          <w:tcPr>
            <w:tcW w:w="2926" w:type="dxa"/>
          </w:tcPr>
          <w:p w:rsidR="007674CE" w:rsidRDefault="001B4BD5" w:rsidP="00F64C1D">
            <w:r>
              <w:t>Motorbelasting</w:t>
            </w:r>
          </w:p>
        </w:tc>
        <w:tc>
          <w:tcPr>
            <w:tcW w:w="2927" w:type="dxa"/>
          </w:tcPr>
          <w:p w:rsidR="007674CE" w:rsidRDefault="001B4BD5" w:rsidP="00F64C1D">
            <w:r>
              <w:t>1%</w:t>
            </w:r>
          </w:p>
        </w:tc>
        <w:tc>
          <w:tcPr>
            <w:tcW w:w="2927" w:type="dxa"/>
          </w:tcPr>
          <w:p w:rsidR="007674CE" w:rsidRDefault="001B4BD5" w:rsidP="00F64C1D">
            <w:r>
              <w:t>Nee</w:t>
            </w:r>
          </w:p>
        </w:tc>
      </w:tr>
      <w:tr w:rsidR="007674CE" w:rsidTr="007674CE">
        <w:tc>
          <w:tcPr>
            <w:tcW w:w="2926" w:type="dxa"/>
          </w:tcPr>
          <w:p w:rsidR="007674CE" w:rsidRDefault="001B4BD5" w:rsidP="00F64C1D">
            <w:r>
              <w:t>Spanning motoraccu</w:t>
            </w:r>
          </w:p>
        </w:tc>
        <w:tc>
          <w:tcPr>
            <w:tcW w:w="2927" w:type="dxa"/>
          </w:tcPr>
          <w:p w:rsidR="007674CE" w:rsidRDefault="001B4BD5" w:rsidP="00F64C1D">
            <w:r>
              <w:t>0,1V max 20V</w:t>
            </w:r>
          </w:p>
        </w:tc>
        <w:tc>
          <w:tcPr>
            <w:tcW w:w="2927" w:type="dxa"/>
          </w:tcPr>
          <w:p w:rsidR="007674CE" w:rsidRDefault="001B4BD5" w:rsidP="00F64C1D">
            <w:r>
              <w:t>Nee</w:t>
            </w:r>
          </w:p>
        </w:tc>
      </w:tr>
      <w:tr w:rsidR="001B4BD5" w:rsidTr="007674CE">
        <w:tc>
          <w:tcPr>
            <w:tcW w:w="2926" w:type="dxa"/>
          </w:tcPr>
          <w:p w:rsidR="001B4BD5" w:rsidRDefault="001B4BD5" w:rsidP="00F64C1D">
            <w:r>
              <w:t>Spanning lichtaccu</w:t>
            </w:r>
          </w:p>
        </w:tc>
        <w:tc>
          <w:tcPr>
            <w:tcW w:w="2927" w:type="dxa"/>
          </w:tcPr>
          <w:p w:rsidR="001B4BD5" w:rsidRDefault="001B4BD5" w:rsidP="00F64C1D">
            <w:r>
              <w:t>0,1V max 20V</w:t>
            </w:r>
          </w:p>
        </w:tc>
        <w:tc>
          <w:tcPr>
            <w:tcW w:w="2927" w:type="dxa"/>
          </w:tcPr>
          <w:p w:rsidR="001B4BD5" w:rsidRDefault="001B4BD5" w:rsidP="00F64C1D">
            <w:r>
              <w:t>Nee</w:t>
            </w:r>
          </w:p>
        </w:tc>
      </w:tr>
      <w:tr w:rsidR="001B4BD5" w:rsidTr="007674CE">
        <w:tc>
          <w:tcPr>
            <w:tcW w:w="2926" w:type="dxa"/>
          </w:tcPr>
          <w:p w:rsidR="001B4BD5" w:rsidRDefault="001B4BD5" w:rsidP="001B4BD5">
            <w:r>
              <w:t>Windsterkte</w:t>
            </w:r>
          </w:p>
        </w:tc>
        <w:tc>
          <w:tcPr>
            <w:tcW w:w="2927" w:type="dxa"/>
          </w:tcPr>
          <w:p w:rsidR="001B4BD5" w:rsidRDefault="001B4BD5" w:rsidP="00F64C1D">
            <w:r>
              <w:t>0,1 Bf max 12 Bf</w:t>
            </w:r>
          </w:p>
        </w:tc>
        <w:tc>
          <w:tcPr>
            <w:tcW w:w="2927" w:type="dxa"/>
          </w:tcPr>
          <w:p w:rsidR="001B4BD5" w:rsidRDefault="001B4BD5" w:rsidP="00F64C1D">
            <w:r>
              <w:t>Nee</w:t>
            </w:r>
          </w:p>
        </w:tc>
      </w:tr>
      <w:tr w:rsidR="001B4BD5" w:rsidTr="007674CE">
        <w:tc>
          <w:tcPr>
            <w:tcW w:w="2926" w:type="dxa"/>
          </w:tcPr>
          <w:p w:rsidR="001B4BD5" w:rsidRDefault="001B4BD5" w:rsidP="00F64C1D">
            <w:r>
              <w:t>Windrichting</w:t>
            </w:r>
          </w:p>
        </w:tc>
        <w:tc>
          <w:tcPr>
            <w:tcW w:w="2927" w:type="dxa"/>
          </w:tcPr>
          <w:p w:rsidR="001B4BD5" w:rsidRDefault="001B4BD5" w:rsidP="00F64C1D">
            <w:r>
              <w:t>1 graad 0 tot 360 graden</w:t>
            </w:r>
          </w:p>
        </w:tc>
        <w:tc>
          <w:tcPr>
            <w:tcW w:w="2927" w:type="dxa"/>
          </w:tcPr>
          <w:p w:rsidR="001B4BD5" w:rsidRDefault="001B4BD5" w:rsidP="00F64C1D">
            <w:r>
              <w:t>Nee</w:t>
            </w:r>
          </w:p>
        </w:tc>
      </w:tr>
      <w:tr w:rsidR="001B4BD5" w:rsidTr="007674CE">
        <w:tc>
          <w:tcPr>
            <w:tcW w:w="2926" w:type="dxa"/>
          </w:tcPr>
          <w:p w:rsidR="001B4BD5" w:rsidRDefault="001B4BD5" w:rsidP="00F64C1D">
            <w:r>
              <w:t>Diepte</w:t>
            </w:r>
          </w:p>
        </w:tc>
        <w:tc>
          <w:tcPr>
            <w:tcW w:w="2927" w:type="dxa"/>
          </w:tcPr>
          <w:p w:rsidR="001B4BD5" w:rsidRDefault="001B4BD5" w:rsidP="00F64C1D">
            <w:r>
              <w:t>0,1 m van 0 tot 20 m</w:t>
            </w:r>
          </w:p>
        </w:tc>
        <w:tc>
          <w:tcPr>
            <w:tcW w:w="2927" w:type="dxa"/>
          </w:tcPr>
          <w:p w:rsidR="001B4BD5" w:rsidRDefault="001B4BD5" w:rsidP="00F64C1D">
            <w:r>
              <w:t>Nee</w:t>
            </w:r>
          </w:p>
        </w:tc>
      </w:tr>
      <w:tr w:rsidR="001B4BD5" w:rsidTr="007674CE">
        <w:tc>
          <w:tcPr>
            <w:tcW w:w="2926" w:type="dxa"/>
          </w:tcPr>
          <w:p w:rsidR="001B4BD5" w:rsidRDefault="001B4BD5" w:rsidP="00F64C1D">
            <w:r>
              <w:t>GPS-positie</w:t>
            </w:r>
          </w:p>
        </w:tc>
        <w:tc>
          <w:tcPr>
            <w:tcW w:w="2927" w:type="dxa"/>
          </w:tcPr>
          <w:p w:rsidR="001B4BD5" w:rsidRDefault="001B4BD5" w:rsidP="00F64C1D">
            <w:r>
              <w:t xml:space="preserve">0,001 graad NB en OL </w:t>
            </w:r>
          </w:p>
        </w:tc>
        <w:tc>
          <w:tcPr>
            <w:tcW w:w="2927" w:type="dxa"/>
          </w:tcPr>
          <w:p w:rsidR="001B4BD5" w:rsidRDefault="001B4BD5" w:rsidP="00F64C1D">
            <w:r>
              <w:t>Ja</w:t>
            </w:r>
          </w:p>
        </w:tc>
      </w:tr>
      <w:tr w:rsidR="001B4BD5" w:rsidTr="007674CE">
        <w:tc>
          <w:tcPr>
            <w:tcW w:w="2926" w:type="dxa"/>
          </w:tcPr>
          <w:p w:rsidR="001B4BD5" w:rsidRDefault="001B4BD5" w:rsidP="001B4BD5">
            <w:r>
              <w:t>Behouden koers</w:t>
            </w:r>
          </w:p>
        </w:tc>
        <w:tc>
          <w:tcPr>
            <w:tcW w:w="2927" w:type="dxa"/>
          </w:tcPr>
          <w:p w:rsidR="001B4BD5" w:rsidRDefault="001B4BD5" w:rsidP="001B4BD5">
            <w:r>
              <w:t xml:space="preserve">1 graad </w:t>
            </w:r>
          </w:p>
        </w:tc>
        <w:tc>
          <w:tcPr>
            <w:tcW w:w="2927" w:type="dxa"/>
          </w:tcPr>
          <w:p w:rsidR="001B4BD5" w:rsidRDefault="001B4BD5" w:rsidP="00F64C1D">
            <w:r>
              <w:t>Nee</w:t>
            </w:r>
          </w:p>
        </w:tc>
      </w:tr>
      <w:tr w:rsidR="001B4BD5" w:rsidTr="007674CE">
        <w:tc>
          <w:tcPr>
            <w:tcW w:w="2926" w:type="dxa"/>
          </w:tcPr>
          <w:p w:rsidR="001B4BD5" w:rsidRDefault="001B4BD5" w:rsidP="00F64C1D">
            <w:r>
              <w:t>Tijd</w:t>
            </w:r>
          </w:p>
        </w:tc>
        <w:tc>
          <w:tcPr>
            <w:tcW w:w="2927" w:type="dxa"/>
          </w:tcPr>
          <w:p w:rsidR="001B4BD5" w:rsidRDefault="001B4BD5" w:rsidP="00F64C1D">
            <w:r>
              <w:t>1 seconde</w:t>
            </w:r>
          </w:p>
        </w:tc>
        <w:tc>
          <w:tcPr>
            <w:tcW w:w="2927" w:type="dxa"/>
          </w:tcPr>
          <w:p w:rsidR="001B4BD5" w:rsidRDefault="001B4BD5" w:rsidP="00F64C1D">
            <w:r>
              <w:t>Ja</w:t>
            </w:r>
          </w:p>
        </w:tc>
      </w:tr>
      <w:tr w:rsidR="001B4BD5" w:rsidTr="007674CE">
        <w:tc>
          <w:tcPr>
            <w:tcW w:w="2926" w:type="dxa"/>
          </w:tcPr>
          <w:p w:rsidR="001B4BD5" w:rsidRDefault="001B4BD5" w:rsidP="00F64C1D">
            <w:r>
              <w:t>VHF kanaal</w:t>
            </w:r>
          </w:p>
        </w:tc>
        <w:tc>
          <w:tcPr>
            <w:tcW w:w="2927" w:type="dxa"/>
          </w:tcPr>
          <w:p w:rsidR="001B4BD5" w:rsidRDefault="001B4BD5" w:rsidP="00F64C1D">
            <w:r>
              <w:t>Alle kanalen</w:t>
            </w:r>
          </w:p>
        </w:tc>
        <w:tc>
          <w:tcPr>
            <w:tcW w:w="2927" w:type="dxa"/>
          </w:tcPr>
          <w:p w:rsidR="001B4BD5" w:rsidRDefault="001B4BD5" w:rsidP="00F64C1D">
            <w:r>
              <w:t>Nee</w:t>
            </w:r>
          </w:p>
        </w:tc>
      </w:tr>
      <w:tr w:rsidR="001B4BD5" w:rsidTr="007674CE">
        <w:tc>
          <w:tcPr>
            <w:tcW w:w="2926" w:type="dxa"/>
          </w:tcPr>
          <w:p w:rsidR="001B4BD5" w:rsidRDefault="001B4BD5" w:rsidP="00F64C1D">
            <w:r>
              <w:t>Verlichting schakelen</w:t>
            </w:r>
          </w:p>
        </w:tc>
        <w:tc>
          <w:tcPr>
            <w:tcW w:w="2927" w:type="dxa"/>
          </w:tcPr>
          <w:p w:rsidR="001B4BD5" w:rsidRDefault="001B4BD5" w:rsidP="00F64C1D">
            <w:r>
              <w:t>Navigatielicht, deklicht, ankerlicht, toplicht</w:t>
            </w:r>
          </w:p>
        </w:tc>
        <w:tc>
          <w:tcPr>
            <w:tcW w:w="2927" w:type="dxa"/>
          </w:tcPr>
          <w:p w:rsidR="001B4BD5" w:rsidRDefault="001B4BD5" w:rsidP="00F64C1D">
            <w:r>
              <w:t>Nee</w:t>
            </w:r>
          </w:p>
        </w:tc>
      </w:tr>
      <w:tr w:rsidR="001B4BD5" w:rsidTr="007674CE">
        <w:tc>
          <w:tcPr>
            <w:tcW w:w="2926" w:type="dxa"/>
          </w:tcPr>
          <w:p w:rsidR="001B4BD5" w:rsidRDefault="001B4BD5" w:rsidP="00F64C1D">
            <w:r>
              <w:t>Verlichting weergeven</w:t>
            </w:r>
          </w:p>
        </w:tc>
        <w:tc>
          <w:tcPr>
            <w:tcW w:w="2927" w:type="dxa"/>
          </w:tcPr>
          <w:p w:rsidR="001B4BD5" w:rsidRDefault="001B4BD5" w:rsidP="00F64C1D">
            <w:r>
              <w:t>Zelfde als schakelen</w:t>
            </w:r>
          </w:p>
        </w:tc>
        <w:tc>
          <w:tcPr>
            <w:tcW w:w="2927" w:type="dxa"/>
          </w:tcPr>
          <w:p w:rsidR="001B4BD5" w:rsidRDefault="001B4BD5" w:rsidP="00F64C1D">
            <w:r>
              <w:t>Nee</w:t>
            </w:r>
          </w:p>
        </w:tc>
      </w:tr>
      <w:tr w:rsidR="001B4BD5" w:rsidTr="007674CE">
        <w:tc>
          <w:tcPr>
            <w:tcW w:w="2926" w:type="dxa"/>
          </w:tcPr>
          <w:p w:rsidR="001B4BD5" w:rsidRDefault="001B4BD5" w:rsidP="00F64C1D">
            <w:r>
              <w:lastRenderedPageBreak/>
              <w:t>Nautische kaart weergeven</w:t>
            </w:r>
          </w:p>
        </w:tc>
        <w:tc>
          <w:tcPr>
            <w:tcW w:w="2927" w:type="dxa"/>
          </w:tcPr>
          <w:p w:rsidR="001B4BD5" w:rsidRDefault="001B4BD5" w:rsidP="00F64C1D">
            <w:r>
              <w:t>Nader te bepalen</w:t>
            </w:r>
          </w:p>
        </w:tc>
        <w:tc>
          <w:tcPr>
            <w:tcW w:w="2927" w:type="dxa"/>
          </w:tcPr>
          <w:p w:rsidR="001B4BD5" w:rsidRDefault="001B4BD5" w:rsidP="00F64C1D">
            <w:r>
              <w:t>Nee</w:t>
            </w:r>
          </w:p>
        </w:tc>
      </w:tr>
      <w:tr w:rsidR="001B4BD5" w:rsidTr="007674CE">
        <w:tc>
          <w:tcPr>
            <w:tcW w:w="2926" w:type="dxa"/>
          </w:tcPr>
          <w:p w:rsidR="001B4BD5" w:rsidRDefault="001B4BD5" w:rsidP="00F64C1D">
            <w:r>
              <w:t>Bediening motor</w:t>
            </w:r>
          </w:p>
        </w:tc>
        <w:tc>
          <w:tcPr>
            <w:tcW w:w="2927" w:type="dxa"/>
          </w:tcPr>
          <w:p w:rsidR="001B4BD5" w:rsidRDefault="001B4BD5" w:rsidP="00F64C1D">
            <w:r>
              <w:t>Gasstand</w:t>
            </w:r>
          </w:p>
        </w:tc>
        <w:tc>
          <w:tcPr>
            <w:tcW w:w="2927" w:type="dxa"/>
          </w:tcPr>
          <w:p w:rsidR="001B4BD5" w:rsidRDefault="001B4BD5" w:rsidP="00F64C1D"/>
        </w:tc>
      </w:tr>
    </w:tbl>
    <w:p w:rsidR="003B5CA7" w:rsidRDefault="003B5CA7" w:rsidP="00F64C1D"/>
    <w:p w:rsidR="003B5CA7" w:rsidRDefault="003B5CA7" w:rsidP="003B5CA7">
      <w:pPr>
        <w:pStyle w:val="Kop2"/>
      </w:pPr>
      <w:r>
        <w:t>Use cases</w:t>
      </w:r>
    </w:p>
    <w:tbl>
      <w:tblPr>
        <w:tblStyle w:val="Tabelraster"/>
        <w:tblW w:w="0" w:type="auto"/>
        <w:tblLook w:val="04A0" w:firstRow="1" w:lastRow="0" w:firstColumn="1" w:lastColumn="0" w:noHBand="0" w:noVBand="1"/>
      </w:tblPr>
      <w:tblGrid>
        <w:gridCol w:w="675"/>
        <w:gridCol w:w="5178"/>
        <w:gridCol w:w="2927"/>
      </w:tblGrid>
      <w:tr w:rsidR="003B5CA7" w:rsidTr="003B5CA7">
        <w:tc>
          <w:tcPr>
            <w:tcW w:w="675" w:type="dxa"/>
          </w:tcPr>
          <w:p w:rsidR="003B5CA7" w:rsidRDefault="003B5CA7" w:rsidP="00F64C1D">
            <w:r>
              <w:t>#</w:t>
            </w:r>
          </w:p>
        </w:tc>
        <w:tc>
          <w:tcPr>
            <w:tcW w:w="5178" w:type="dxa"/>
          </w:tcPr>
          <w:p w:rsidR="003B5CA7" w:rsidRDefault="003B5CA7" w:rsidP="00F64C1D">
            <w:r>
              <w:t>Case</w:t>
            </w:r>
          </w:p>
        </w:tc>
        <w:tc>
          <w:tcPr>
            <w:tcW w:w="2927" w:type="dxa"/>
          </w:tcPr>
          <w:p w:rsidR="003B5CA7" w:rsidRDefault="003B5CA7" w:rsidP="00F64C1D">
            <w:r>
              <w:t>Implementatie</w:t>
            </w:r>
          </w:p>
        </w:tc>
      </w:tr>
      <w:tr w:rsidR="003B5CA7" w:rsidTr="003B5CA7">
        <w:tc>
          <w:tcPr>
            <w:tcW w:w="675" w:type="dxa"/>
          </w:tcPr>
          <w:p w:rsidR="003B5CA7" w:rsidRDefault="003B5CA7" w:rsidP="00F64C1D">
            <w:r>
              <w:t>1</w:t>
            </w:r>
          </w:p>
        </w:tc>
        <w:tc>
          <w:tcPr>
            <w:tcW w:w="5178" w:type="dxa"/>
          </w:tcPr>
          <w:p w:rsidR="003B5CA7" w:rsidRPr="003B5CA7" w:rsidRDefault="003B5CA7" w:rsidP="003B5CA7">
            <w:pPr>
              <w:rPr>
                <w:b/>
              </w:rPr>
            </w:pPr>
            <w:r w:rsidRPr="003B5CA7">
              <w:rPr>
                <w:b/>
              </w:rPr>
              <w:t>Begincontrole</w:t>
            </w:r>
            <w:r>
              <w:rPr>
                <w:b/>
              </w:rPr>
              <w:br/>
            </w:r>
            <w:r>
              <w:t>De schipper komt aan boord, schakelt het systeem in een controleert aan de hand van de display de voorraden aan water en brandstof en de accuspanning.</w:t>
            </w:r>
          </w:p>
        </w:tc>
        <w:tc>
          <w:tcPr>
            <w:tcW w:w="2927" w:type="dxa"/>
          </w:tcPr>
          <w:p w:rsidR="003B5CA7" w:rsidRDefault="003B5CA7" w:rsidP="00F64C1D">
            <w:r>
              <w:t>Gegevens van de sensoren woren ingelezen en afgebeeld</w:t>
            </w:r>
          </w:p>
        </w:tc>
      </w:tr>
      <w:tr w:rsidR="003B5CA7" w:rsidTr="003B5CA7">
        <w:tc>
          <w:tcPr>
            <w:tcW w:w="675" w:type="dxa"/>
          </w:tcPr>
          <w:p w:rsidR="003B5CA7" w:rsidRDefault="003B5CA7" w:rsidP="00F64C1D">
            <w:r>
              <w:t>2</w:t>
            </w:r>
          </w:p>
        </w:tc>
        <w:tc>
          <w:tcPr>
            <w:tcW w:w="5178" w:type="dxa"/>
          </w:tcPr>
          <w:p w:rsidR="003B5CA7" w:rsidRDefault="003B5CA7" w:rsidP="00F64C1D">
            <w:r w:rsidRPr="003B5CA7">
              <w:rPr>
                <w:b/>
              </w:rPr>
              <w:t>Invoeren waypoints</w:t>
            </w:r>
            <w:r>
              <w:br/>
              <w:t>De schipper voert waypoint in van een te varen route</w:t>
            </w:r>
          </w:p>
        </w:tc>
        <w:tc>
          <w:tcPr>
            <w:tcW w:w="2927" w:type="dxa"/>
          </w:tcPr>
          <w:p w:rsidR="003B5CA7" w:rsidRDefault="003B5CA7" w:rsidP="00F64C1D">
            <w:r>
              <w:t>Gebruiker kan waypoint aanmaken, editen en verwaijderen en een route samenstellen</w:t>
            </w:r>
          </w:p>
        </w:tc>
      </w:tr>
      <w:tr w:rsidR="003B5CA7" w:rsidTr="003B5CA7">
        <w:tc>
          <w:tcPr>
            <w:tcW w:w="675" w:type="dxa"/>
          </w:tcPr>
          <w:p w:rsidR="003B5CA7" w:rsidRDefault="003B5CA7" w:rsidP="00F64C1D">
            <w:r>
              <w:t>3</w:t>
            </w:r>
          </w:p>
        </w:tc>
        <w:tc>
          <w:tcPr>
            <w:tcW w:w="5178" w:type="dxa"/>
          </w:tcPr>
          <w:p w:rsidR="003B5CA7" w:rsidRPr="003B5CA7" w:rsidRDefault="003B5CA7" w:rsidP="00F64C1D">
            <w:pPr>
              <w:rPr>
                <w:b/>
              </w:rPr>
            </w:pPr>
            <w:r w:rsidRPr="003B5CA7">
              <w:rPr>
                <w:b/>
              </w:rPr>
              <w:t>Inschakelen verlichting en alarmen</w:t>
            </w:r>
            <w:r w:rsidRPr="003B5CA7">
              <w:rPr>
                <w:b/>
              </w:rPr>
              <w:br/>
            </w:r>
          </w:p>
        </w:tc>
        <w:tc>
          <w:tcPr>
            <w:tcW w:w="2927" w:type="dxa"/>
          </w:tcPr>
          <w:p w:rsidR="003B5CA7" w:rsidRDefault="003B5CA7" w:rsidP="00F64C1D">
            <w:r>
              <w:t>Dit is mogelijk met drukknoppen en wordt weergegeven op de display</w:t>
            </w:r>
          </w:p>
        </w:tc>
      </w:tr>
      <w:tr w:rsidR="003B5CA7" w:rsidTr="003B5CA7">
        <w:tc>
          <w:tcPr>
            <w:tcW w:w="675" w:type="dxa"/>
          </w:tcPr>
          <w:p w:rsidR="003B5CA7" w:rsidRDefault="003B5CA7" w:rsidP="00F64C1D">
            <w:r>
              <w:t>4</w:t>
            </w:r>
          </w:p>
        </w:tc>
        <w:tc>
          <w:tcPr>
            <w:tcW w:w="5178" w:type="dxa"/>
          </w:tcPr>
          <w:p w:rsidR="003B5CA7" w:rsidRDefault="003B5CA7" w:rsidP="00F64C1D">
            <w:r w:rsidRPr="003B5CA7">
              <w:rPr>
                <w:b/>
              </w:rPr>
              <w:t>Handmatige navigatie</w:t>
            </w:r>
            <w:r>
              <w:br/>
              <w:t>De schipper vaart weg door gebruik te maken van optische bakens en gegevens over de vaart en de diepte en de koers</w:t>
            </w:r>
          </w:p>
        </w:tc>
        <w:tc>
          <w:tcPr>
            <w:tcW w:w="2927" w:type="dxa"/>
          </w:tcPr>
          <w:p w:rsidR="003B5CA7" w:rsidRDefault="003B5CA7" w:rsidP="00F64C1D">
            <w:r>
              <w:t>Actuele positie, snelheid en koers over de grond worden weergegeven op de display. Gegevens over de koers worden gelogd over maximaal 20 uur</w:t>
            </w:r>
          </w:p>
        </w:tc>
      </w:tr>
      <w:tr w:rsidR="003B5CA7" w:rsidTr="003B5CA7">
        <w:tc>
          <w:tcPr>
            <w:tcW w:w="675" w:type="dxa"/>
          </w:tcPr>
          <w:p w:rsidR="003B5CA7" w:rsidRDefault="003B5CA7" w:rsidP="00F64C1D">
            <w:r>
              <w:t>5</w:t>
            </w:r>
          </w:p>
        </w:tc>
        <w:tc>
          <w:tcPr>
            <w:tcW w:w="5178" w:type="dxa"/>
          </w:tcPr>
          <w:p w:rsidR="003B5CA7" w:rsidRDefault="003B5CA7" w:rsidP="00F64C1D">
            <w:r w:rsidRPr="003B5CA7">
              <w:rPr>
                <w:b/>
              </w:rPr>
              <w:t>Automatisch varen</w:t>
            </w:r>
            <w:r>
              <w:br/>
              <w:t xml:space="preserve">De schipper stelt </w:t>
            </w:r>
            <w:r w:rsidR="00B0534A">
              <w:t>de stuurautomaat in. De automaat heeft drie standen:</w:t>
            </w:r>
            <w:r w:rsidR="00B0534A">
              <w:br/>
              <w:t>- uit</w:t>
            </w:r>
            <w:r w:rsidR="00B0534A">
              <w:br/>
              <w:t>- aanhouden van een kompaskoers</w:t>
            </w:r>
            <w:r w:rsidR="00B0534A">
              <w:br/>
              <w:t>- route varen</w:t>
            </w:r>
          </w:p>
        </w:tc>
        <w:tc>
          <w:tcPr>
            <w:tcW w:w="2927" w:type="dxa"/>
          </w:tcPr>
          <w:p w:rsidR="003B5CA7" w:rsidRDefault="00B0534A" w:rsidP="00B0534A">
            <w:r>
              <w:t xml:space="preserve">De schipper kan de koers, een waypoint of een route instellen. Een ingestelde koers kan worden gecorrigeerd door middel van drukknoppen </w:t>
            </w:r>
          </w:p>
        </w:tc>
      </w:tr>
      <w:tr w:rsidR="003B5CA7" w:rsidTr="003B5CA7">
        <w:tc>
          <w:tcPr>
            <w:tcW w:w="675" w:type="dxa"/>
          </w:tcPr>
          <w:p w:rsidR="003B5CA7" w:rsidRDefault="00B0534A" w:rsidP="00F64C1D">
            <w:r>
              <w:t>6</w:t>
            </w:r>
          </w:p>
        </w:tc>
        <w:tc>
          <w:tcPr>
            <w:tcW w:w="5178" w:type="dxa"/>
          </w:tcPr>
          <w:p w:rsidR="003B5CA7" w:rsidRPr="00B0534A" w:rsidRDefault="00B0534A" w:rsidP="00F64C1D">
            <w:pPr>
              <w:rPr>
                <w:b/>
              </w:rPr>
            </w:pPr>
            <w:r w:rsidRPr="00B0534A">
              <w:rPr>
                <w:b/>
              </w:rPr>
              <w:t>Route varen / terugvaren</w:t>
            </w:r>
            <w:r w:rsidRPr="00B0534A">
              <w:rPr>
                <w:b/>
              </w:rPr>
              <w:br/>
            </w:r>
            <w:r w:rsidRPr="00B0534A">
              <w:t xml:space="preserve">De schipper </w:t>
            </w:r>
            <w:r>
              <w:t>kan aan de hand van het routelog een gevaren route terugvaren. Een gevaren trackt kan ook als route worden opgeslagen en naderhand worden gebruikt</w:t>
            </w:r>
            <w:r w:rsidRPr="00B0534A">
              <w:t xml:space="preserve"> </w:t>
            </w:r>
          </w:p>
        </w:tc>
        <w:tc>
          <w:tcPr>
            <w:tcW w:w="2927" w:type="dxa"/>
          </w:tcPr>
          <w:p w:rsidR="003B5CA7" w:rsidRPr="00F12929" w:rsidRDefault="00B0534A" w:rsidP="00F64C1D">
            <w:pPr>
              <w:rPr>
                <w:i/>
              </w:rPr>
            </w:pPr>
            <w:r w:rsidRPr="00F12929">
              <w:rPr>
                <w:i/>
              </w:rPr>
              <w:t>Functies:</w:t>
            </w:r>
          </w:p>
          <w:p w:rsidR="00B0534A" w:rsidRDefault="00B0534A" w:rsidP="00B0534A">
            <w:r>
              <w:t>Track terugvaren</w:t>
            </w:r>
          </w:p>
          <w:p w:rsidR="00B0534A" w:rsidRDefault="00B0534A" w:rsidP="00B0534A">
            <w:r>
              <w:t>Waypoints opslaan</w:t>
            </w:r>
          </w:p>
          <w:p w:rsidR="00B0534A" w:rsidRDefault="00B0534A" w:rsidP="00B0534A">
            <w:r>
              <w:t>Route varen</w:t>
            </w:r>
          </w:p>
          <w:p w:rsidR="00B0534A" w:rsidRDefault="00B0534A" w:rsidP="00B0534A">
            <w:r>
              <w:t>Afstand en koers tot volgende waypoint weergeven</w:t>
            </w:r>
          </w:p>
        </w:tc>
      </w:tr>
    </w:tbl>
    <w:p w:rsidR="003B5CA7" w:rsidRDefault="003B5CA7" w:rsidP="00F64C1D"/>
    <w:p w:rsidR="003B5CA7" w:rsidRDefault="00B0534A" w:rsidP="00B0534A">
      <w:pPr>
        <w:pStyle w:val="Kop2"/>
      </w:pPr>
      <w:r>
        <w:t>Schetsontwerp gebruikersinterface</w:t>
      </w:r>
    </w:p>
    <w:p w:rsidR="003B5CA7" w:rsidRDefault="00F12929" w:rsidP="00F64C1D">
      <w:r>
        <w:t xml:space="preserve">Aan de hand van de </w:t>
      </w:r>
      <w:r w:rsidR="00B0534A">
        <w:t xml:space="preserve">functionele eisen </w:t>
      </w:r>
      <w:r>
        <w:t xml:space="preserve">is de volgende schets gemaakt van een mogelijke user inferface. Er kan gebruik worden gemaakt van een </w:t>
      </w:r>
      <w:r w:rsidR="008F76F5">
        <w:t xml:space="preserve">volledig </w:t>
      </w:r>
      <w:r>
        <w:t>touch screen of van een combinatie van een scherm met fysieke schakelaars en een toetsenbord.</w:t>
      </w:r>
    </w:p>
    <w:p w:rsidR="008F76F5" w:rsidRDefault="000C6EC2" w:rsidP="00F64C1D">
      <w:r>
        <w:rPr>
          <w:noProof/>
        </w:rPr>
        <w:lastRenderedPageBreak/>
        <w:drawing>
          <wp:inline distT="0" distB="0" distL="0" distR="0">
            <wp:extent cx="5486400" cy="4652010"/>
            <wp:effectExtent l="0" t="0" r="0" b="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 interfac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652010"/>
                    </a:xfrm>
                    <a:prstGeom prst="rect">
                      <a:avLst/>
                    </a:prstGeom>
                  </pic:spPr>
                </pic:pic>
              </a:graphicData>
            </a:graphic>
          </wp:inline>
        </w:drawing>
      </w:r>
    </w:p>
    <w:p w:rsidR="000C6EC2" w:rsidRDefault="000C6EC2">
      <w:pPr>
        <w:rPr>
          <w:rFonts w:asciiTheme="majorHAnsi" w:hAnsiTheme="majorHAnsi"/>
          <w:smallCaps/>
          <w:spacing w:val="5"/>
          <w:sz w:val="32"/>
          <w:szCs w:val="32"/>
        </w:rPr>
      </w:pPr>
      <w:r>
        <w:br w:type="page"/>
      </w:r>
    </w:p>
    <w:p w:rsidR="000C6EC2" w:rsidRDefault="000C6EC2" w:rsidP="000C6EC2">
      <w:pPr>
        <w:pStyle w:val="Kop1"/>
      </w:pPr>
      <w:r>
        <w:lastRenderedPageBreak/>
        <w:t>Globaal technisch ontwerp</w:t>
      </w:r>
    </w:p>
    <w:p w:rsidR="000C6EC2" w:rsidRDefault="00CA65DD" w:rsidP="00CA65DD">
      <w:pPr>
        <w:pStyle w:val="Kop2"/>
      </w:pPr>
      <w:r>
        <w:t>Systeemschets</w:t>
      </w:r>
    </w:p>
    <w:p w:rsidR="00BA38C9" w:rsidRPr="00BA38C9" w:rsidRDefault="00BA38C9" w:rsidP="00BA38C9"/>
    <w:p w:rsidR="00CA65DD" w:rsidRDefault="00BA38C9" w:rsidP="00CA65DD">
      <w:r>
        <w:object w:dxaOrig="11646" w:dyaOrig="6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4.5pt" o:ole="">
            <v:imagedata r:id="rId11" o:title=""/>
          </v:shape>
          <o:OLEObject Type="Embed" ProgID="Visio.Drawing.11" ShapeID="_x0000_i1025" DrawAspect="Content" ObjectID="_1424161709" r:id="rId12"/>
        </w:object>
      </w:r>
    </w:p>
    <w:p w:rsidR="00BA38C9" w:rsidRDefault="00BA38C9" w:rsidP="00CA65DD">
      <w:r>
        <w:t>De vaartuigcontroller wordtfunctioneel opgebouwd uit een CAN-controller, de stuur</w:t>
      </w:r>
      <w:bookmarkStart w:id="0" w:name="_GoBack"/>
      <w:bookmarkEnd w:id="0"/>
      <w:r>
        <w:t xml:space="preserve">automaat, een koerslogger en een routeplanner. </w:t>
      </w:r>
    </w:p>
    <w:p w:rsidR="00BA38C9" w:rsidRPr="00CA65DD" w:rsidRDefault="00BA38C9" w:rsidP="00CA65DD"/>
    <w:sectPr w:rsidR="00BA38C9" w:rsidRPr="00CA65DD">
      <w:headerReference w:type="default" r:id="rId13"/>
      <w:footerReference w:type="default" r:id="rId14"/>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0AA" w:rsidRDefault="00E750AA">
      <w:pPr>
        <w:spacing w:after="0" w:line="240" w:lineRule="auto"/>
      </w:pPr>
      <w:r>
        <w:separator/>
      </w:r>
    </w:p>
  </w:endnote>
  <w:endnote w:type="continuationSeparator" w:id="0">
    <w:p w:rsidR="00E750AA" w:rsidRDefault="00E7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F39" w:rsidRDefault="00E750AA">
    <w:pPr>
      <w:pStyle w:val="Voettekst"/>
    </w:pPr>
    <w:r>
      <w:ptab w:relativeTo="margin" w:alignment="right" w:leader="none"/>
    </w:r>
    <w:r>
      <w:fldChar w:fldCharType="begin"/>
    </w:r>
    <w:r>
      <w:instrText>PAGE</w:instrText>
    </w:r>
    <w:r>
      <w:fldChar w:fldCharType="separate"/>
    </w:r>
    <w:r w:rsidR="00BA38C9">
      <w:rPr>
        <w:noProof/>
      </w:rPr>
      <w:t>4</w:t>
    </w:r>
    <w:r>
      <w:rPr>
        <w:noProof/>
      </w:rPr>
      <w:fldChar w:fldCharType="end"/>
    </w:r>
    <w:r>
      <w:t xml:space="preserve"> </w:t>
    </w:r>
    <w:r>
      <w:rPr>
        <w:noProof/>
      </w:rPr>
      <mc:AlternateContent>
        <mc:Choice Requires="wps">
          <w:drawing>
            <wp:inline distT="0" distB="0" distL="0" distR="0"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0AA" w:rsidRDefault="00E750AA">
      <w:pPr>
        <w:spacing w:after="0" w:line="240" w:lineRule="auto"/>
      </w:pPr>
      <w:r>
        <w:separator/>
      </w:r>
    </w:p>
  </w:footnote>
  <w:footnote w:type="continuationSeparator" w:id="0">
    <w:p w:rsidR="00E750AA" w:rsidRDefault="00E75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F39" w:rsidRDefault="00E750AA">
    <w:pPr>
      <w:pStyle w:val="Koptekst"/>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2-12-01T00:00:00Z">
          <w:dateFormat w:val="M/d/yyyy"/>
          <w:lid w:val="en-US"/>
          <w:storeMappedDataAs w:val="dateTime"/>
          <w:calendar w:val="gregorian"/>
        </w:date>
      </w:sdtPr>
      <w:sdtEndPr/>
      <w:sdtContent>
        <w:r w:rsidR="00831EFA">
          <w:rPr>
            <w:lang w:val="en-US"/>
          </w:rPr>
          <w:t>12/1/2012</w:t>
        </w:r>
      </w:sdtContent>
    </w:sdt>
    <w:r>
      <w:rPr>
        <w:noProof/>
      </w:rPr>
      <mc:AlternateContent>
        <mc:Choice Requires="wps">
          <w:drawing>
            <wp:anchor distT="0" distB="0" distL="114300" distR="114300" simplePos="0" relativeHeight="251659264" behindDoc="0" locked="0" layoutInCell="1" allowOverlap="1" wp14:anchorId="334920C1" wp14:editId="177A55B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Vorm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FA"/>
    <w:rsid w:val="000C6EC2"/>
    <w:rsid w:val="001B4BD5"/>
    <w:rsid w:val="003B5CA7"/>
    <w:rsid w:val="007674CE"/>
    <w:rsid w:val="00831EFA"/>
    <w:rsid w:val="008F76F5"/>
    <w:rsid w:val="00972F39"/>
    <w:rsid w:val="00B0534A"/>
    <w:rsid w:val="00BA38C9"/>
    <w:rsid w:val="00CA65DD"/>
    <w:rsid w:val="00E750AA"/>
    <w:rsid w:val="00F12929"/>
    <w:rsid w:val="00F64C1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be%20Jan%20Koster\AppData\Roaming\Microsoft\Sjablonen\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7C1248D8444E5B8C9210571F2EF1B5"/>
        <w:category>
          <w:name w:val="Algemeen"/>
          <w:gallery w:val="placeholder"/>
        </w:category>
        <w:types>
          <w:type w:val="bbPlcHdr"/>
        </w:types>
        <w:behaviors>
          <w:behavior w:val="content"/>
        </w:behaviors>
        <w:guid w:val="{F245C243-1B15-4200-93B2-431D8A14D3C2}"/>
      </w:docPartPr>
      <w:docPartBody>
        <w:p w:rsidR="00000000" w:rsidRDefault="00696A7C">
          <w:pPr>
            <w:pStyle w:val="A17C1248D8444E5B8C9210571F2EF1B5"/>
          </w:pPr>
          <w:r>
            <w:t>[Geef de titel van het document op]</w:t>
          </w:r>
        </w:p>
      </w:docPartBody>
    </w:docPart>
    <w:docPart>
      <w:docPartPr>
        <w:name w:val="16EA3866A7E549F59BBEB04997FCE3AA"/>
        <w:category>
          <w:name w:val="Algemeen"/>
          <w:gallery w:val="placeholder"/>
        </w:category>
        <w:types>
          <w:type w:val="bbPlcHdr"/>
        </w:types>
        <w:behaviors>
          <w:behavior w:val="content"/>
        </w:behaviors>
        <w:guid w:val="{B7DDD35E-AA12-4740-BA47-E311F29D9B58}"/>
      </w:docPartPr>
      <w:docPartBody>
        <w:p w:rsidR="00000000" w:rsidRDefault="00696A7C">
          <w:pPr>
            <w:pStyle w:val="16EA3866A7E549F59BBEB04997FCE3AA"/>
          </w:pPr>
          <w:r>
            <w:t>[Geef de ondertitel van het document op]</w:t>
          </w:r>
        </w:p>
      </w:docPartBody>
    </w:docPart>
    <w:docPart>
      <w:docPartPr>
        <w:name w:val="2E953F8BDB624D9B90F4294465361EEC"/>
        <w:category>
          <w:name w:val="Algemeen"/>
          <w:gallery w:val="placeholder"/>
        </w:category>
        <w:types>
          <w:type w:val="bbPlcHdr"/>
        </w:types>
        <w:behaviors>
          <w:behavior w:val="content"/>
        </w:behaviors>
        <w:guid w:val="{601C7946-BD97-40C1-8AE4-770683A8B3EA}"/>
      </w:docPartPr>
      <w:docPartBody>
        <w:p w:rsidR="00000000" w:rsidRDefault="00696A7C">
          <w:pPr>
            <w:pStyle w:val="2E953F8BDB624D9B90F4294465361EEC"/>
          </w:pPr>
          <w:r>
            <w:rPr>
              <w:rFonts w:asciiTheme="majorHAnsi" w:eastAsiaTheme="majorEastAsia" w:hAnsiTheme="majorHAnsi" w:cstheme="majorBidi"/>
              <w:smallCaps/>
              <w:color w:val="632423" w:themeColor="accent2" w:themeShade="80"/>
              <w:spacing w:val="20"/>
              <w:sz w:val="56"/>
              <w:szCs w:val="56"/>
            </w:rPr>
            <w:t>[Geef de titel van het document op]</w:t>
          </w:r>
        </w:p>
      </w:docPartBody>
    </w:docPart>
    <w:docPart>
      <w:docPartPr>
        <w:name w:val="CB59F379B071444FB90750832E46C5D9"/>
        <w:category>
          <w:name w:val="Algemeen"/>
          <w:gallery w:val="placeholder"/>
        </w:category>
        <w:types>
          <w:type w:val="bbPlcHdr"/>
        </w:types>
        <w:behaviors>
          <w:behavior w:val="content"/>
        </w:behaviors>
        <w:guid w:val="{2F322221-3F3B-41AC-AE42-F6497486CA38}"/>
      </w:docPartPr>
      <w:docPartBody>
        <w:p w:rsidR="00000000" w:rsidRDefault="00696A7C">
          <w:pPr>
            <w:pStyle w:val="CB59F379B071444FB90750832E46C5D9"/>
          </w:pPr>
          <w:r>
            <w:rPr>
              <w:i/>
              <w:iCs/>
              <w:color w:val="632423" w:themeColor="accent2" w:themeShade="80"/>
              <w:sz w:val="28"/>
              <w:szCs w:val="28"/>
            </w:rPr>
            <w:t xml:space="preserve">[Geef de </w:t>
          </w:r>
          <w:r>
            <w:rPr>
              <w:i/>
              <w:iCs/>
              <w:color w:val="632423" w:themeColor="accent2" w:themeShade="80"/>
              <w:sz w:val="28"/>
              <w:szCs w:val="28"/>
            </w:rPr>
            <w:t>ondertitel van het document op]</w:t>
          </w:r>
        </w:p>
      </w:docPartBody>
    </w:docPart>
    <w:docPart>
      <w:docPartPr>
        <w:name w:val="52C2098226654C88BD40D6EA069AC6D7"/>
        <w:category>
          <w:name w:val="Algemeen"/>
          <w:gallery w:val="placeholder"/>
        </w:category>
        <w:types>
          <w:type w:val="bbPlcHdr"/>
        </w:types>
        <w:behaviors>
          <w:behavior w:val="content"/>
        </w:behaviors>
        <w:guid w:val="{BFEF6633-8A5E-42AB-AFE0-A863471F5391}"/>
      </w:docPartPr>
      <w:docPartBody>
        <w:p w:rsidR="00000000" w:rsidRDefault="00696A7C">
          <w:pPr>
            <w:pStyle w:val="52C2098226654C88BD40D6EA069AC6D7"/>
          </w:pPr>
          <w:r>
            <w:t>[Geef hier de samenvatting van het document op. De samenvatting is een korte beschrijving van de inhoud van het document. Geef hier de samenvatting van het document op. De samenvatting is een korte beschrijving van de inhoud</w:t>
          </w:r>
          <w:r>
            <w:t xml:space="preserve">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7C"/>
    <w:rsid w:val="00696A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eastAsiaTheme="minorHAnsi" w:hAnsiTheme="majorHAnsi" w:cstheme="minorHAnsi"/>
      <w:color w:val="17365D"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17C1248D8444E5B8C9210571F2EF1B5">
    <w:name w:val="A17C1248D8444E5B8C9210571F2EF1B5"/>
  </w:style>
  <w:style w:type="paragraph" w:customStyle="1" w:styleId="16EA3866A7E549F59BBEB04997FCE3AA">
    <w:name w:val="16EA3866A7E549F59BBEB04997FCE3AA"/>
  </w:style>
  <w:style w:type="character" w:customStyle="1" w:styleId="Kop1Char">
    <w:name w:val="Kop 1 Char"/>
    <w:basedOn w:val="Standaardalinea-lettertype"/>
    <w:link w:val="Kop1"/>
    <w:uiPriority w:val="1"/>
    <w:rPr>
      <w:rFonts w:asciiTheme="majorHAnsi" w:eastAsiaTheme="minorHAnsi" w:hAnsiTheme="majorHAnsi" w:cstheme="minorHAnsi"/>
      <w:smallCaps/>
      <w:color w:val="17365D"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17365D" w:themeColor="text2" w:themeShade="BF"/>
      <w:sz w:val="28"/>
      <w:szCs w:val="28"/>
    </w:rPr>
  </w:style>
  <w:style w:type="paragraph" w:customStyle="1" w:styleId="EA7723ACB34048A6A985076F03A62776">
    <w:name w:val="EA7723ACB34048A6A985076F03A62776"/>
  </w:style>
  <w:style w:type="paragraph" w:customStyle="1" w:styleId="2E953F8BDB624D9B90F4294465361EEC">
    <w:name w:val="2E953F8BDB624D9B90F4294465361EEC"/>
  </w:style>
  <w:style w:type="paragraph" w:customStyle="1" w:styleId="CB59F379B071444FB90750832E46C5D9">
    <w:name w:val="CB59F379B071444FB90750832E46C5D9"/>
  </w:style>
  <w:style w:type="paragraph" w:customStyle="1" w:styleId="52C2098226654C88BD40D6EA069AC6D7">
    <w:name w:val="52C2098226654C88BD40D6EA069AC6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eastAsiaTheme="minorHAnsi" w:hAnsiTheme="majorHAnsi" w:cstheme="minorHAnsi"/>
      <w:color w:val="17365D"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17C1248D8444E5B8C9210571F2EF1B5">
    <w:name w:val="A17C1248D8444E5B8C9210571F2EF1B5"/>
  </w:style>
  <w:style w:type="paragraph" w:customStyle="1" w:styleId="16EA3866A7E549F59BBEB04997FCE3AA">
    <w:name w:val="16EA3866A7E549F59BBEB04997FCE3AA"/>
  </w:style>
  <w:style w:type="character" w:customStyle="1" w:styleId="Kop1Char">
    <w:name w:val="Kop 1 Char"/>
    <w:basedOn w:val="Standaardalinea-lettertype"/>
    <w:link w:val="Kop1"/>
    <w:uiPriority w:val="1"/>
    <w:rPr>
      <w:rFonts w:asciiTheme="majorHAnsi" w:eastAsiaTheme="minorHAnsi" w:hAnsiTheme="majorHAnsi" w:cstheme="minorHAnsi"/>
      <w:smallCaps/>
      <w:color w:val="17365D"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17365D" w:themeColor="text2" w:themeShade="BF"/>
      <w:sz w:val="28"/>
      <w:szCs w:val="28"/>
    </w:rPr>
  </w:style>
  <w:style w:type="paragraph" w:customStyle="1" w:styleId="EA7723ACB34048A6A985076F03A62776">
    <w:name w:val="EA7723ACB34048A6A985076F03A62776"/>
  </w:style>
  <w:style w:type="paragraph" w:customStyle="1" w:styleId="2E953F8BDB624D9B90F4294465361EEC">
    <w:name w:val="2E953F8BDB624D9B90F4294465361EEC"/>
  </w:style>
  <w:style w:type="paragraph" w:customStyle="1" w:styleId="CB59F379B071444FB90750832E46C5D9">
    <w:name w:val="CB59F379B071444FB90750832E46C5D9"/>
  </w:style>
  <w:style w:type="paragraph" w:customStyle="1" w:styleId="52C2098226654C88BD40D6EA069AC6D7">
    <w:name w:val="52C2098226654C88BD40D6EA069AC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2012-12-01T00:00:00</PublishDate>
  <Abstract>Concept ontwerp voor een vaartuigcontroller in software ( C++ en Qt). De signalen op de CAN-bus worden gesimuleerd. Door het gebruik van Qt is het prototype van de ontworpen interface snel worden geoordeeld en aangast aan de wensen.   </Abstract>
  <CompanyAddress/>
  <CompanyPhone/>
  <CompanyFax/>
  <CompanyEmail/>
</CoverPageProperties>
</file>

<file path=customXml/itemProps1.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OrielReport</Template>
  <TotalTime>58</TotalTime>
  <Pages>5</Pages>
  <Words>582</Words>
  <Characters>3202</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vaartuigcontroller</vt:lpstr>
      <vt:lpstr/>
    </vt:vector>
  </TitlesOfParts>
  <Company>HP</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vaartuigcontroller</dc:title>
  <dc:subject>Project IV Hogeschool van Arnhem en Nijmegen</dc:subject>
  <dc:creator>Sibe Jan Koster</dc:creator>
  <cp:lastModifiedBy>Sibe Jan Koster</cp:lastModifiedBy>
  <cp:revision>6</cp:revision>
  <dcterms:created xsi:type="dcterms:W3CDTF">2013-03-07T09:44:00Z</dcterms:created>
  <dcterms:modified xsi:type="dcterms:W3CDTF">2013-03-07T10:42:00Z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